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097" w:rsidRDefault="00567C6D">
      <w:r>
        <w:t xml:space="preserve">                                                         LOGBOOK -9</w:t>
      </w:r>
    </w:p>
    <w:p w:rsidR="00610097" w:rsidRDefault="00567C6D">
      <w:r>
        <w:t>1.</w:t>
      </w:r>
    </w:p>
    <w:p w:rsidR="00610097" w:rsidRDefault="00567C6D">
      <w:r>
        <w:rPr>
          <w:noProof/>
        </w:rPr>
        <w:drawing>
          <wp:inline distT="0" distB="0" distL="0" distR="0">
            <wp:extent cx="5731514" cy="272418"/>
            <wp:effectExtent l="0" t="0" r="2536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724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10097" w:rsidRDefault="00567C6D">
      <w:r>
        <w:t>2.</w:t>
      </w:r>
    </w:p>
    <w:p w:rsidR="00610097" w:rsidRDefault="00567C6D">
      <w:r>
        <w:rPr>
          <w:noProof/>
        </w:rPr>
        <w:drawing>
          <wp:inline distT="0" distB="0" distL="0" distR="0">
            <wp:extent cx="5731514" cy="494032"/>
            <wp:effectExtent l="0" t="0" r="2536" b="1268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940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10097" w:rsidRDefault="00610097"/>
    <w:p w:rsidR="00610097" w:rsidRDefault="00567C6D">
      <w:r>
        <w:rPr>
          <w:noProof/>
        </w:rPr>
        <w:drawing>
          <wp:inline distT="0" distB="0" distL="0" distR="0">
            <wp:extent cx="5731514" cy="2209803"/>
            <wp:effectExtent l="0" t="0" r="2536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t="24828" b="66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209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10097" w:rsidRDefault="00567C6D">
      <w:pPr>
        <w:jc w:val="both"/>
        <w:rPr>
          <w:sz w:val="32"/>
          <w:szCs w:val="32"/>
        </w:rPr>
      </w:pPr>
      <w:r>
        <w:rPr>
          <w:sz w:val="32"/>
          <w:szCs w:val="32"/>
        </w:rPr>
        <w:t>3. The resulting test Accuracy and other error metrics for the classification task using classification_report():</w:t>
      </w:r>
    </w:p>
    <w:p w:rsidR="00610097" w:rsidRDefault="00610097"/>
    <w:p w:rsidR="00610097" w:rsidRDefault="00567C6D">
      <w:r>
        <w:rPr>
          <w:noProof/>
        </w:rPr>
        <w:drawing>
          <wp:inline distT="0" distB="0" distL="0" distR="0">
            <wp:extent cx="5731514" cy="1971674"/>
            <wp:effectExtent l="0" t="0" r="2536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t="26306" b="125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9716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10097" w:rsidRDefault="00567C6D">
      <w:r>
        <w:rPr>
          <w:noProof/>
        </w:rPr>
        <w:lastRenderedPageBreak/>
        <w:drawing>
          <wp:inline distT="0" distB="0" distL="0" distR="0">
            <wp:extent cx="5731514" cy="1524003"/>
            <wp:effectExtent l="0" t="0" r="2536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 t="27783" b="249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5240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10097" w:rsidRDefault="00567C6D">
      <w:pPr>
        <w:jc w:val="both"/>
        <w:rPr>
          <w:sz w:val="32"/>
          <w:szCs w:val="32"/>
        </w:rPr>
      </w:pPr>
      <w:r>
        <w:rPr>
          <w:sz w:val="32"/>
          <w:szCs w:val="32"/>
        </w:rPr>
        <w:t>4. Accuracy detailed graph:</w:t>
      </w:r>
    </w:p>
    <w:p w:rsidR="00610097" w:rsidRDefault="00610097"/>
    <w:p w:rsidR="00610097" w:rsidRDefault="00567C6D">
      <w:r>
        <w:rPr>
          <w:noProof/>
        </w:rPr>
        <w:drawing>
          <wp:inline distT="0" distB="0" distL="0" distR="0">
            <wp:extent cx="5731514" cy="2295528"/>
            <wp:effectExtent l="0" t="0" r="2536" b="9522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 t="22759" b="600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2955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10097" w:rsidRDefault="00610097"/>
    <w:sectPr w:rsidR="0061009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67C6D">
      <w:pPr>
        <w:spacing w:after="0" w:line="240" w:lineRule="auto"/>
      </w:pPr>
      <w:r>
        <w:separator/>
      </w:r>
    </w:p>
  </w:endnote>
  <w:endnote w:type="continuationSeparator" w:id="0">
    <w:p w:rsidR="00000000" w:rsidRDefault="0056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67C6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567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10097"/>
    <w:rsid w:val="00567C6D"/>
    <w:rsid w:val="0061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BF5593-2F85-47D9-A6A0-A2B79EC7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4"/>
        <w:szCs w:val="24"/>
        <w:lang w:val="en-IN" w:eastAsia="en-US" w:bidi="ar-SA"/>
      </w:rPr>
    </w:rPrDefault>
    <w:pPrDefault>
      <w:pPr>
        <w:autoSpaceDN w:val="0"/>
        <w:spacing w:after="16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2F5496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Lodi</dc:creator>
  <dc:description/>
  <cp:lastModifiedBy>app</cp:lastModifiedBy>
  <cp:revision>2</cp:revision>
  <dcterms:created xsi:type="dcterms:W3CDTF">2025-04-04T04:43:00Z</dcterms:created>
  <dcterms:modified xsi:type="dcterms:W3CDTF">2025-04-04T04:43:00Z</dcterms:modified>
</cp:coreProperties>
</file>